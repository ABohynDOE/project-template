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0978" w14:textId="77777777" w:rsidR="00EA0A53" w:rsidRDefault="00EA0A53"/>
    <w:sectPr w:rsidR="00EA0A53" w:rsidSect="000619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0DEE" w14:textId="77777777" w:rsidR="00061981" w:rsidRDefault="00061981" w:rsidP="005217AC">
      <w:pPr>
        <w:spacing w:after="0" w:line="240" w:lineRule="auto"/>
      </w:pPr>
      <w:r>
        <w:separator/>
      </w:r>
    </w:p>
  </w:endnote>
  <w:endnote w:type="continuationSeparator" w:id="0">
    <w:p w14:paraId="425FD76A" w14:textId="77777777" w:rsidR="00061981" w:rsidRDefault="00061981" w:rsidP="0052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CD36" w14:textId="77777777" w:rsidR="003F7BF8" w:rsidRDefault="003F7B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7B11" w14:textId="699404ED" w:rsidR="005217AC" w:rsidRPr="003F7BF8" w:rsidRDefault="003F7BF8">
    <w:pPr>
      <w:pStyle w:val="Pieddepage"/>
      <w:rPr>
        <w:lang w:val="fr-BE"/>
      </w:rPr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center" w:leader="none"/>
    </w:r>
    <w:r>
      <w:rPr>
        <w:lang w:val="nl-NL"/>
      </w:rPr>
      <w:t>CONFIDENTIAL</w:t>
    </w:r>
    <w:r>
      <w:ptab w:relativeTo="margin" w:alignment="right" w:leader="none"/>
    </w:r>
    <w:r>
      <w:rPr>
        <w:lang w:val="nl-NL"/>
      </w:rPr>
      <w:t xml:space="preserve">Project </w:t>
    </w:r>
    <w:r>
      <w:rPr>
        <w:lang w:val="nl-NL"/>
      </w:rPr>
      <w:t>name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9D1A" w14:textId="77777777" w:rsidR="003F7BF8" w:rsidRDefault="003F7B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D2A4" w14:textId="77777777" w:rsidR="00061981" w:rsidRDefault="00061981" w:rsidP="005217AC">
      <w:pPr>
        <w:spacing w:after="0" w:line="240" w:lineRule="auto"/>
      </w:pPr>
      <w:r>
        <w:separator/>
      </w:r>
    </w:p>
  </w:footnote>
  <w:footnote w:type="continuationSeparator" w:id="0">
    <w:p w14:paraId="1935E69E" w14:textId="77777777" w:rsidR="00061981" w:rsidRDefault="00061981" w:rsidP="0052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17EF3" w14:textId="77777777" w:rsidR="003F7BF8" w:rsidRDefault="003F7B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BEC8" w14:textId="77777777" w:rsidR="003F7BF8" w:rsidRDefault="003F7B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5777" w14:textId="77777777" w:rsidR="003F7BF8" w:rsidRDefault="003F7B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722098428">
    <w:abstractNumId w:val="0"/>
  </w:num>
  <w:num w:numId="2" w16cid:durableId="1125583125">
    <w:abstractNumId w:val="0"/>
  </w:num>
  <w:num w:numId="3" w16cid:durableId="1734229380">
    <w:abstractNumId w:val="0"/>
  </w:num>
  <w:num w:numId="4" w16cid:durableId="1805468877">
    <w:abstractNumId w:val="0"/>
  </w:num>
  <w:num w:numId="5" w16cid:durableId="1793286553">
    <w:abstractNumId w:val="0"/>
  </w:num>
  <w:num w:numId="6" w16cid:durableId="581642391">
    <w:abstractNumId w:val="0"/>
  </w:num>
  <w:num w:numId="7" w16cid:durableId="159153998">
    <w:abstractNumId w:val="0"/>
  </w:num>
  <w:num w:numId="8" w16cid:durableId="735664118">
    <w:abstractNumId w:val="0"/>
  </w:num>
  <w:num w:numId="9" w16cid:durableId="701781968">
    <w:abstractNumId w:val="0"/>
  </w:num>
  <w:num w:numId="10" w16cid:durableId="90206847">
    <w:abstractNumId w:val="0"/>
  </w:num>
  <w:num w:numId="11" w16cid:durableId="1991857826">
    <w:abstractNumId w:val="0"/>
  </w:num>
  <w:num w:numId="12" w16cid:durableId="292755403">
    <w:abstractNumId w:val="0"/>
  </w:num>
  <w:num w:numId="13" w16cid:durableId="232352232">
    <w:abstractNumId w:val="0"/>
  </w:num>
  <w:num w:numId="14" w16cid:durableId="1185093995">
    <w:abstractNumId w:val="0"/>
  </w:num>
  <w:num w:numId="15" w16cid:durableId="1158040059">
    <w:abstractNumId w:val="0"/>
  </w:num>
  <w:num w:numId="16" w16cid:durableId="428235686">
    <w:abstractNumId w:val="0"/>
  </w:num>
  <w:num w:numId="17" w16cid:durableId="597326101">
    <w:abstractNumId w:val="0"/>
  </w:num>
  <w:num w:numId="18" w16cid:durableId="1530416348">
    <w:abstractNumId w:val="0"/>
  </w:num>
  <w:num w:numId="19" w16cid:durableId="1057704800">
    <w:abstractNumId w:val="0"/>
  </w:num>
  <w:num w:numId="20" w16cid:durableId="154031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AC"/>
    <w:rsid w:val="00061981"/>
    <w:rsid w:val="00287E68"/>
    <w:rsid w:val="003B2F46"/>
    <w:rsid w:val="003F1B4D"/>
    <w:rsid w:val="003F7BF8"/>
    <w:rsid w:val="004005AE"/>
    <w:rsid w:val="0051318F"/>
    <w:rsid w:val="005217AC"/>
    <w:rsid w:val="00571922"/>
    <w:rsid w:val="00905474"/>
    <w:rsid w:val="00C72B6B"/>
    <w:rsid w:val="00C740FD"/>
    <w:rsid w:val="00EA0A53"/>
    <w:rsid w:val="00F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B025"/>
  <w15:chartTrackingRefBased/>
  <w15:docId w15:val="{B3F84DE8-F99F-4615-B260-0347733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6B"/>
  </w:style>
  <w:style w:type="paragraph" w:styleId="Titre1">
    <w:name w:val="heading 1"/>
    <w:basedOn w:val="Normal"/>
    <w:next w:val="Normal"/>
    <w:link w:val="Titre1Car"/>
    <w:uiPriority w:val="9"/>
    <w:qFormat/>
    <w:rsid w:val="00C72B6B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B6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2B6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2B6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2B6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2B6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2B6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2B6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2B6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B6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C72B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72B6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semiHidden/>
    <w:rsid w:val="00C72B6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C72B6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2B6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C72B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72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72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2B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72B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2B6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2B6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C72B6B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C72B6B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C72B6B"/>
    <w:rPr>
      <w:i/>
      <w:iCs/>
      <w:color w:val="auto"/>
    </w:rPr>
  </w:style>
  <w:style w:type="paragraph" w:styleId="Sansinterligne">
    <w:name w:val="No Spacing"/>
    <w:uiPriority w:val="1"/>
    <w:qFormat/>
    <w:rsid w:val="00C72B6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72B6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72B6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2B6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2B6B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C72B6B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C72B6B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C72B6B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72B6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C72B6B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2B6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21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7AC"/>
  </w:style>
  <w:style w:type="paragraph" w:styleId="Pieddepage">
    <w:name w:val="footer"/>
    <w:basedOn w:val="Normal"/>
    <w:link w:val="PieddepageCar"/>
    <w:uiPriority w:val="99"/>
    <w:unhideWhenUsed/>
    <w:rsid w:val="00521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133728\Desktop\Test%20project\R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C:\Users\u0133728\Desktop\Test project\R\Template\template.dotx</Template>
  <TotalTime>1</TotalTime>
  <Pages>1</Pages>
  <Words>0</Words>
  <Characters>0</Characters>
  <Application>Microsoft Office Word</Application>
  <DocSecurity>0</DocSecurity>
  <Lines>0</Lines>
  <Paragraphs>0</Paragraphs>
  <ScaleCrop>false</ScaleCrop>
  <Company>KU Leuven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Bohyn</dc:creator>
  <cp:keywords/>
  <dc:description/>
  <cp:lastModifiedBy>Alexandre Bohyn</cp:lastModifiedBy>
  <cp:revision>2</cp:revision>
  <dcterms:created xsi:type="dcterms:W3CDTF">2024-01-05T21:15:00Z</dcterms:created>
  <dcterms:modified xsi:type="dcterms:W3CDTF">2024-04-22T15:14:00Z</dcterms:modified>
</cp:coreProperties>
</file>